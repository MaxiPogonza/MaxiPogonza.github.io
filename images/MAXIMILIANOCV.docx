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F759C3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32DC064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C3FFD83" wp14:editId="4DED58BD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9D6BA4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3FFD83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89D6BA4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D3AB76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A713F7A" w14:textId="3F29D46E" w:rsidR="000323DD" w:rsidRPr="000323DD" w:rsidRDefault="000323DD" w:rsidP="000323DD">
            <w:pPr>
              <w:pStyle w:val="Ttulo"/>
              <w:rPr>
                <w:sz w:val="80"/>
                <w:szCs w:val="80"/>
              </w:rPr>
            </w:pPr>
            <w:r w:rsidRPr="000323DD">
              <w:rPr>
                <w:sz w:val="80"/>
                <w:szCs w:val="80"/>
              </w:rPr>
              <w:t>MAXIMILIA</w:t>
            </w:r>
            <w:r>
              <w:rPr>
                <w:sz w:val="80"/>
                <w:szCs w:val="80"/>
              </w:rPr>
              <w:t>NO</w:t>
            </w:r>
          </w:p>
          <w:p w14:paraId="7D6E6B27" w14:textId="42C74F9C" w:rsidR="000323DD" w:rsidRDefault="000323DD" w:rsidP="000323DD">
            <w:pPr>
              <w:pStyle w:val="Ttulo"/>
              <w:rPr>
                <w:sz w:val="80"/>
                <w:szCs w:val="80"/>
              </w:rPr>
            </w:pPr>
            <w:r w:rsidRPr="000323DD">
              <w:rPr>
                <w:sz w:val="80"/>
                <w:szCs w:val="80"/>
              </w:rPr>
              <w:t>POGONZA</w:t>
            </w:r>
          </w:p>
          <w:p w14:paraId="7345F0BB" w14:textId="5D3126B3" w:rsidR="000323DD" w:rsidRDefault="000323DD" w:rsidP="000323DD"/>
          <w:p w14:paraId="41A6891A" w14:textId="77777777" w:rsidR="000323DD" w:rsidRPr="000323DD" w:rsidRDefault="000323DD" w:rsidP="000323DD"/>
          <w:p w14:paraId="7CE6DB3D" w14:textId="56B6EF71" w:rsidR="001B2ABD" w:rsidRPr="0059649E" w:rsidRDefault="000323DD" w:rsidP="001B2ABD">
            <w:pPr>
              <w:pStyle w:val="Subttulo"/>
            </w:pPr>
            <w:r w:rsidRPr="0076097F">
              <w:rPr>
                <w:spacing w:val="0"/>
                <w:w w:val="59"/>
              </w:rPr>
              <w:t>FULL STACK DEVELOPE</w:t>
            </w:r>
            <w:r w:rsidRPr="0076097F">
              <w:rPr>
                <w:spacing w:val="32"/>
                <w:w w:val="59"/>
              </w:rPr>
              <w:t>R</w:t>
            </w:r>
          </w:p>
        </w:tc>
      </w:tr>
      <w:tr w:rsidR="001B2ABD" w:rsidRPr="0059649E" w14:paraId="11C8F39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4FCC9AD4FA548F0B250FD8D8C040F26"/>
              </w:placeholder>
              <w:temporary/>
              <w:showingPlcHdr/>
              <w15:appearance w15:val="hidden"/>
            </w:sdtPr>
            <w:sdtEndPr/>
            <w:sdtContent>
              <w:p w14:paraId="1DF69BF6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C8FDDACDDCDD457AAA3AD3490A87030E"/>
              </w:placeholder>
              <w:temporary/>
              <w:showingPlcHdr/>
              <w15:appearance w15:val="hidden"/>
            </w:sdtPr>
            <w:sdtEndPr/>
            <w:sdtContent>
              <w:p w14:paraId="18C9E5C4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148048ED" w14:textId="77777777" w:rsidR="009260CD" w:rsidRPr="0059649E" w:rsidRDefault="009260CD" w:rsidP="009260CD"/>
              <w:p w14:paraId="187A72D5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2C941AD7" w14:textId="77777777" w:rsidR="00036450" w:rsidRPr="0059649E" w:rsidRDefault="00036450" w:rsidP="00036450"/>
          <w:sdt>
            <w:sdtPr>
              <w:id w:val="-1954003311"/>
              <w:placeholder>
                <w:docPart w:val="6C2D046469334FA48B831231CEE7645F"/>
              </w:placeholder>
              <w:temporary/>
              <w:showingPlcHdr/>
              <w15:appearance w15:val="hidden"/>
            </w:sdtPr>
            <w:sdtEndPr/>
            <w:sdtContent>
              <w:p w14:paraId="48D66C31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D44D4AF47014655A2FBAAF79C47B1BE"/>
              </w:placeholder>
              <w:temporary/>
              <w:showingPlcHdr/>
              <w15:appearance w15:val="hidden"/>
            </w:sdtPr>
            <w:sdtEndPr/>
            <w:sdtContent>
              <w:p w14:paraId="65017595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4511B2C217D740BBB8C9CF16B46EBE6D"/>
              </w:placeholder>
              <w:temporary/>
              <w:showingPlcHdr/>
              <w15:appearance w15:val="hidden"/>
            </w:sdtPr>
            <w:sdtEndPr/>
            <w:sdtContent>
              <w:p w14:paraId="0408B08C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5C698F0C" w14:textId="77777777" w:rsidR="004D3011" w:rsidRPr="0059649E" w:rsidRDefault="004D3011" w:rsidP="004D3011"/>
          <w:sdt>
            <w:sdtPr>
              <w:id w:val="67859272"/>
              <w:placeholder>
                <w:docPart w:val="8760CFF6F276455C946E6898293F00F2"/>
              </w:placeholder>
              <w:temporary/>
              <w:showingPlcHdr/>
              <w15:appearance w15:val="hidden"/>
            </w:sdtPr>
            <w:sdtEndPr/>
            <w:sdtContent>
              <w:p w14:paraId="58A1B54C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1FB6F4716DE347BE9FBB7BD3EA0E2F62"/>
              </w:placeholder>
              <w:temporary/>
              <w:showingPlcHdr/>
              <w15:appearance w15:val="hidden"/>
            </w:sdtPr>
            <w:sdtEndPr/>
            <w:sdtContent>
              <w:p w14:paraId="4EB4FAB4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100299EB" w14:textId="77777777" w:rsidR="004D3011" w:rsidRPr="0059649E" w:rsidRDefault="004D3011" w:rsidP="004D3011"/>
          <w:sdt>
            <w:sdtPr>
              <w:id w:val="-240260293"/>
              <w:placeholder>
                <w:docPart w:val="9800AE3D293E47CDBF3141AEBCC08C20"/>
              </w:placeholder>
              <w:temporary/>
              <w:showingPlcHdr/>
              <w15:appearance w15:val="hidden"/>
            </w:sdtPr>
            <w:sdtEndPr/>
            <w:sdtContent>
              <w:p w14:paraId="4ED78DA2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881C733A71BA4EAFA221A0FC6553F75C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3E6161B5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38EE3F23" w14:textId="77777777" w:rsidR="004142CD" w:rsidRPr="0059649E" w:rsidRDefault="004142CD" w:rsidP="004142CD"/>
          <w:sdt>
            <w:sdtPr>
              <w:id w:val="-1444214663"/>
              <w:placeholder>
                <w:docPart w:val="BD0EF69AD2C24F04B44DDF94D3237053"/>
              </w:placeholder>
              <w:temporary/>
              <w:showingPlcHdr/>
              <w15:appearance w15:val="hidden"/>
            </w:sdtPr>
            <w:sdtEndPr/>
            <w:sdtContent>
              <w:p w14:paraId="26F8E826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6F302A0963294370855BA22202A4652E"/>
              </w:placeholder>
              <w:temporary/>
              <w:showingPlcHdr/>
              <w15:appearance w15:val="hidden"/>
            </w:sdtPr>
            <w:sdtEndPr/>
            <w:sdtContent>
              <w:p w14:paraId="35EEC9C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496EA5EFB39F439AAF5C23520214A339"/>
              </w:placeholder>
              <w:temporary/>
              <w:showingPlcHdr/>
              <w15:appearance w15:val="hidden"/>
            </w:sdtPr>
            <w:sdtEndPr/>
            <w:sdtContent>
              <w:p w14:paraId="24BEC3B0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3923EB6EA6384486BA1F66D30640E015"/>
              </w:placeholder>
              <w:temporary/>
              <w:showingPlcHdr/>
              <w15:appearance w15:val="hidden"/>
            </w:sdtPr>
            <w:sdtEndPr/>
            <w:sdtContent>
              <w:p w14:paraId="4565F0D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F14DAC8811904702807DFDF657C3DE6C"/>
              </w:placeholder>
              <w:temporary/>
              <w:showingPlcHdr/>
              <w15:appearance w15:val="hidden"/>
            </w:sdtPr>
            <w:sdtEndPr/>
            <w:sdtContent>
              <w:p w14:paraId="72D5EB0E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13A76EB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89B29108E8D445F800329EE7E45C792"/>
              </w:placeholder>
              <w:temporary/>
              <w:showingPlcHdr/>
              <w15:appearance w15:val="hidden"/>
            </w:sdtPr>
            <w:sdtEndPr/>
            <w:sdtContent>
              <w:p w14:paraId="194E9130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6248ED7" w14:textId="340E2658" w:rsidR="00036450" w:rsidRPr="0059649E" w:rsidRDefault="000323DD" w:rsidP="00B359E4">
            <w:pPr>
              <w:pStyle w:val="Ttulo4"/>
            </w:pPr>
            <w:r>
              <w:t>Instituto Manuel Belgrano</w:t>
            </w:r>
          </w:p>
          <w:p w14:paraId="7388B4FB" w14:textId="234E2A64" w:rsidR="00036450" w:rsidRPr="0059649E" w:rsidRDefault="000323DD" w:rsidP="00B359E4">
            <w:pPr>
              <w:pStyle w:val="Fecha"/>
            </w:pPr>
            <w:r>
              <w:t>2005</w:t>
            </w:r>
            <w:r w:rsidR="00036450"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466837C0" w14:textId="57C502EB" w:rsidR="000323DD" w:rsidRPr="0059649E" w:rsidRDefault="000323DD" w:rsidP="004142CD">
            <w:r>
              <w:t>Educación inicial, educación primaria y educación secundaria concluidas en el Instituto Manuel Belgrano (I.M.B)</w:t>
            </w:r>
          </w:p>
          <w:p w14:paraId="4BAB605E" w14:textId="069B72CC" w:rsidR="00036450" w:rsidRPr="0059649E" w:rsidRDefault="000323DD" w:rsidP="00B359E4">
            <w:pPr>
              <w:pStyle w:val="Ttulo4"/>
            </w:pPr>
            <w:r>
              <w:t xml:space="preserve">Curso de Soldadura </w:t>
            </w:r>
          </w:p>
          <w:p w14:paraId="089CE592" w14:textId="77777777" w:rsidR="00036450" w:rsidRPr="0059649E" w:rsidRDefault="0076097F" w:rsidP="00B359E4">
            <w:pPr>
              <w:pStyle w:val="Fecha"/>
            </w:pPr>
            <w:sdt>
              <w:sdtPr>
                <w:id w:val="-2093458329"/>
                <w:placeholder>
                  <w:docPart w:val="F09E5E52A0FA430BB40F6CE7D39930F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BE9ED8F40A5E4B889823A13A07F3E2E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61FC957" w14:textId="77777777" w:rsidR="001424E5" w:rsidRPr="0059649E" w:rsidRDefault="0076097F" w:rsidP="001424E5">
            <w:sdt>
              <w:sdtPr>
                <w:id w:val="520518218"/>
                <w:placeholder>
                  <w:docPart w:val="69D92BEBF69A4B2BA9BB4AC085A0889C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0C7BC408" w14:textId="77777777" w:rsidR="004142CD" w:rsidRPr="0059649E" w:rsidRDefault="004142CD" w:rsidP="00036450"/>
          <w:sdt>
            <w:sdtPr>
              <w:id w:val="1001553383"/>
              <w:placeholder>
                <w:docPart w:val="7D50ED7765C9446E878F7954C18B96D1"/>
              </w:placeholder>
              <w:temporary/>
              <w:showingPlcHdr/>
              <w15:appearance w15:val="hidden"/>
            </w:sdtPr>
            <w:sdtEndPr/>
            <w:sdtContent>
              <w:p w14:paraId="031C2DF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B1B3184" w14:textId="77777777" w:rsidR="00036450" w:rsidRPr="0059649E" w:rsidRDefault="0076097F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0FDEDC25630440658F0926ED8B6AF8C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CD1A9B3EDCCF407F9D4299B5E8FF3D9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0D47934A" w14:textId="77777777" w:rsidR="00036450" w:rsidRPr="0059649E" w:rsidRDefault="0076097F" w:rsidP="00B359E4">
            <w:pPr>
              <w:pStyle w:val="Fecha"/>
            </w:pPr>
            <w:sdt>
              <w:sdtPr>
                <w:id w:val="157580464"/>
                <w:placeholder>
                  <w:docPart w:val="8058135910734AA7BB64A531A472D3C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03332D585FA944E59F688CF2CB58B20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DEA2B84" w14:textId="77777777" w:rsidR="00036450" w:rsidRPr="0059649E" w:rsidRDefault="0076097F" w:rsidP="00036450">
            <w:sdt>
              <w:sdtPr>
                <w:id w:val="2029511879"/>
                <w:placeholder>
                  <w:docPart w:val="3E03A7CD766C468D8C5D92BE075FF2B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6B94322E" w14:textId="77777777" w:rsidR="004D3011" w:rsidRPr="0059649E" w:rsidRDefault="004D3011" w:rsidP="00036450"/>
          <w:p w14:paraId="2F55F6A3" w14:textId="77777777" w:rsidR="004D3011" w:rsidRPr="0059649E" w:rsidRDefault="0076097F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52E78713382D4DB4812E26BF959A526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5AC18EFE2B2445169979481114DDCDE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0FE3A2A9" w14:textId="77777777" w:rsidR="004D3011" w:rsidRPr="0059649E" w:rsidRDefault="0076097F" w:rsidP="00B359E4">
            <w:pPr>
              <w:pStyle w:val="Fecha"/>
            </w:pPr>
            <w:sdt>
              <w:sdtPr>
                <w:id w:val="1427539568"/>
                <w:placeholder>
                  <w:docPart w:val="9C3E27A295894B09A210D8E3BC05EA0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84B3059DF2174AE99B8DF9212C97CED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2AE3DFE6" w14:textId="77777777" w:rsidR="004D3011" w:rsidRPr="0059649E" w:rsidRDefault="0076097F" w:rsidP="004D3011">
            <w:sdt>
              <w:sdtPr>
                <w:id w:val="-448162616"/>
                <w:placeholder>
                  <w:docPart w:val="352B9B325723464997AB84451AC899A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03113E5E" w14:textId="77777777" w:rsidR="004D3011" w:rsidRPr="0059649E" w:rsidRDefault="004D3011" w:rsidP="00036450"/>
          <w:p w14:paraId="47925E63" w14:textId="77777777" w:rsidR="004D3011" w:rsidRPr="0059649E" w:rsidRDefault="0076097F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4F018A24BBBD4E23AA4348360C12449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5DA1161337F340D1B18A38FC45D7A78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53BC552" w14:textId="77777777" w:rsidR="004D3011" w:rsidRPr="0059649E" w:rsidRDefault="0076097F" w:rsidP="00B359E4">
            <w:pPr>
              <w:pStyle w:val="Fecha"/>
            </w:pPr>
            <w:sdt>
              <w:sdtPr>
                <w:id w:val="-1949918139"/>
                <w:placeholder>
                  <w:docPart w:val="DB562C7B834347AB9FFCE6CECAACB98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98A1D43EAB5A486E8EFD272262E7154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10DC4F6" w14:textId="77777777" w:rsidR="004D3011" w:rsidRPr="0059649E" w:rsidRDefault="0076097F" w:rsidP="004D3011">
            <w:sdt>
              <w:sdtPr>
                <w:id w:val="-1480993500"/>
                <w:placeholder>
                  <w:docPart w:val="C23A7B3C93BE402B8DAE42CCA54990C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3849F9F8" w14:textId="77777777" w:rsidR="004D3011" w:rsidRPr="0059649E" w:rsidRDefault="004D3011" w:rsidP="00036450"/>
          <w:sdt>
            <w:sdtPr>
              <w:id w:val="1669594239"/>
              <w:placeholder>
                <w:docPart w:val="0A0C9DC7FD7441A1AB08352BD2B91234"/>
              </w:placeholder>
              <w:temporary/>
              <w:showingPlcHdr/>
              <w15:appearance w15:val="hidden"/>
            </w:sdtPr>
            <w:sdtEndPr/>
            <w:sdtContent>
              <w:p w14:paraId="09076874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7C3ED6F2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257235CF" wp14:editId="2987164D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653563BC" w14:textId="77777777" w:rsidR="0043117B" w:rsidRPr="0059649E" w:rsidRDefault="0076097F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FC6E" w14:textId="77777777" w:rsidR="000323DD" w:rsidRDefault="000323DD" w:rsidP="000C45FF">
      <w:r>
        <w:separator/>
      </w:r>
    </w:p>
  </w:endnote>
  <w:endnote w:type="continuationSeparator" w:id="0">
    <w:p w14:paraId="75F31438" w14:textId="77777777" w:rsidR="000323DD" w:rsidRDefault="000323D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421E" w14:textId="77777777" w:rsidR="000323DD" w:rsidRDefault="000323DD" w:rsidP="000C45FF">
      <w:r>
        <w:separator/>
      </w:r>
    </w:p>
  </w:footnote>
  <w:footnote w:type="continuationSeparator" w:id="0">
    <w:p w14:paraId="6A55F16F" w14:textId="77777777" w:rsidR="000323DD" w:rsidRDefault="000323D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13D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78A997C" wp14:editId="2B2F174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DD"/>
    <w:rsid w:val="000323DD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6097F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7CF2E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r\AppData\Local\Microsoft\Office\16.0\DTS\es-ES%7bCF7193E9-39DF-43D1-86C0-ADAA707975FB%7d\%7bFF130C43-BE56-43BD-B932-933068520D82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CC9AD4FA548F0B250FD8D8C040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33A73-9D33-452C-8855-DC117E5BE2C4}"/>
      </w:docPartPr>
      <w:docPartBody>
        <w:p w:rsidR="001F26ED" w:rsidRDefault="001F26ED">
          <w:pPr>
            <w:pStyle w:val="44FCC9AD4FA548F0B250FD8D8C040F2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C8FDDACDDCDD457AAA3AD3490A87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22085-3ADE-4F09-B319-F3B15F4E9C67}"/>
      </w:docPartPr>
      <w:docPartBody>
        <w:p w:rsidR="00081577" w:rsidRPr="0059649E" w:rsidRDefault="001F26ED" w:rsidP="009260CD">
          <w:r w:rsidRPr="0059649E">
            <w:rPr>
              <w:lang w:bidi="es-ES"/>
            </w:rPr>
            <w:t xml:space="preserve">¿Quiere colocar su propia imagen en el círculo? Es fácil. Seleccione la imagen y haga clic derecho. Seleccione "Rellenar" en el menú contextual. Seleccione Imagen... de la lista. Vaya a su equipo para obtener la imagen adecuada. Haga clic en </w:t>
          </w:r>
          <w:r w:rsidRPr="0059649E">
            <w:rPr>
              <w:lang w:bidi="es-ES"/>
            </w:rPr>
            <w:t>Aceptar para insertar la imagen seleccionada.</w:t>
          </w:r>
        </w:p>
        <w:p w:rsidR="00081577" w:rsidRPr="0059649E" w:rsidRDefault="001F26ED" w:rsidP="009260CD"/>
        <w:p w:rsidR="001F26ED" w:rsidRDefault="001F26ED">
          <w:pPr>
            <w:pStyle w:val="C8FDDACDDCDD457AAA3AD3490A87030E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</w:t>
          </w:r>
          <w:r w:rsidRPr="0059649E">
            <w:rPr>
              <w:lang w:bidi="es-ES"/>
            </w:rPr>
            <w:t>mente la imagen para recortarla. Puede hacer clic y arrastrar la imagen para colocarla correctamente.</w:t>
          </w:r>
        </w:p>
      </w:docPartBody>
    </w:docPart>
    <w:docPart>
      <w:docPartPr>
        <w:name w:val="6C2D046469334FA48B831231CEE76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829A2-2ED1-42E8-97B7-E1F67136FA3E}"/>
      </w:docPartPr>
      <w:docPartBody>
        <w:p w:rsidR="001F26ED" w:rsidRDefault="001F26ED">
          <w:pPr>
            <w:pStyle w:val="6C2D046469334FA48B831231CEE7645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ED44D4AF47014655A2FBAAF79C47B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36D4-81CF-4C7B-861A-35812FAAE3FA}"/>
      </w:docPartPr>
      <w:docPartBody>
        <w:p w:rsidR="001F26ED" w:rsidRDefault="001F26ED">
          <w:pPr>
            <w:pStyle w:val="ED44D4AF47014655A2FBAAF79C47B1B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511B2C217D740BBB8C9CF16B46EB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415D-F43A-422E-82E2-1ADCB5D60C33}"/>
      </w:docPartPr>
      <w:docPartBody>
        <w:p w:rsidR="001F26ED" w:rsidRDefault="001F26ED">
          <w:pPr>
            <w:pStyle w:val="4511B2C217D740BBB8C9CF16B46EBE6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8760CFF6F276455C946E6898293F0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FE44-E36A-4DA3-BF9C-B327364EE176}"/>
      </w:docPartPr>
      <w:docPartBody>
        <w:p w:rsidR="001F26ED" w:rsidRDefault="001F26ED">
          <w:pPr>
            <w:pStyle w:val="8760CFF6F276455C946E6898293F00F2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1FB6F4716DE347BE9FBB7BD3EA0E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5D95-D3D3-478F-BBF5-4324045D07B6}"/>
      </w:docPartPr>
      <w:docPartBody>
        <w:p w:rsidR="001F26ED" w:rsidRDefault="001F26ED">
          <w:pPr>
            <w:pStyle w:val="1FB6F4716DE347BE9FBB7BD3EA0E2F62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9800AE3D293E47CDBF3141AEBCC0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E8D7D-841B-4D5D-B615-C811249DEA6E}"/>
      </w:docPartPr>
      <w:docPartBody>
        <w:p w:rsidR="001F26ED" w:rsidRDefault="001F26ED">
          <w:pPr>
            <w:pStyle w:val="9800AE3D293E47CDBF3141AEBCC08C2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81C733A71BA4EAFA221A0FC6553F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CDB28-4914-4DD4-AAA1-A842DCCFD737}"/>
      </w:docPartPr>
      <w:docPartBody>
        <w:p w:rsidR="001F26ED" w:rsidRDefault="001F26ED">
          <w:pPr>
            <w:pStyle w:val="881C733A71BA4EAFA221A0FC6553F75C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</w:t>
            </w:r>
            <w:r>
              <w:rPr>
                <w:rStyle w:val="Hipervnculo"/>
                <w:rFonts w:asciiTheme="minorHAnsi" w:hAnsiTheme="minorHAnsi"/>
              </w:rPr>
              <w:t>ilto:emailgoeshere@example.com</w:t>
            </w:r>
          </w:hyperlink>
        </w:p>
      </w:docPartBody>
    </w:docPart>
    <w:docPart>
      <w:docPartPr>
        <w:name w:val="BD0EF69AD2C24F04B44DDF94D323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CE3D4-8AF7-4B9B-B571-E9968A32EA37}"/>
      </w:docPartPr>
      <w:docPartBody>
        <w:p w:rsidR="001F26ED" w:rsidRDefault="001F26ED">
          <w:pPr>
            <w:pStyle w:val="BD0EF69AD2C24F04B44DDF94D3237053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F302A0963294370855BA22202A4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A4F31-97A6-4C6E-8A41-0965F8F0AF6E}"/>
      </w:docPartPr>
      <w:docPartBody>
        <w:p w:rsidR="001F26ED" w:rsidRDefault="001F26ED">
          <w:pPr>
            <w:pStyle w:val="6F302A0963294370855BA22202A4652E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496EA5EFB39F439AAF5C23520214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C280-1F4B-400F-80DD-A5A3AFBE9BE6}"/>
      </w:docPartPr>
      <w:docPartBody>
        <w:p w:rsidR="001F26ED" w:rsidRDefault="001F26ED">
          <w:pPr>
            <w:pStyle w:val="496EA5EFB39F439AAF5C23520214A339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3923EB6EA6384486BA1F66D30640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536D9-642C-4948-96A0-444C12B3FD48}"/>
      </w:docPartPr>
      <w:docPartBody>
        <w:p w:rsidR="001F26ED" w:rsidRDefault="001F26ED">
          <w:pPr>
            <w:pStyle w:val="3923EB6EA6384486BA1F66D30640E015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F14DAC8811904702807DFDF657C3D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1C81-DDBF-4A95-A6F5-72AAD1BF8B60}"/>
      </w:docPartPr>
      <w:docPartBody>
        <w:p w:rsidR="001F26ED" w:rsidRDefault="001F26ED">
          <w:pPr>
            <w:pStyle w:val="F14DAC8811904702807DFDF657C3DE6C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D89B29108E8D445F800329EE7E45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81AAB-D0B3-4BF1-BAD5-622259E10777}"/>
      </w:docPartPr>
      <w:docPartBody>
        <w:p w:rsidR="001F26ED" w:rsidRDefault="001F26ED">
          <w:pPr>
            <w:pStyle w:val="D89B29108E8D445F800329EE7E45C79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09E5E52A0FA430BB40F6CE7D399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F5E5-0F04-43E9-B353-81FA1FF52C0D}"/>
      </w:docPartPr>
      <w:docPartBody>
        <w:p w:rsidR="001F26ED" w:rsidRDefault="001F26ED">
          <w:pPr>
            <w:pStyle w:val="F09E5E52A0FA430BB40F6CE7D39930FC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E9ED8F40A5E4B889823A13A07F3E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D6C30-9BD8-4DE3-A5B0-2522FEB546A6}"/>
      </w:docPartPr>
      <w:docPartBody>
        <w:p w:rsidR="001F26ED" w:rsidRDefault="001F26ED">
          <w:pPr>
            <w:pStyle w:val="BE9ED8F40A5E4B889823A13A07F3E2E0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69D92BEBF69A4B2BA9BB4AC085A0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B482-A278-40DC-B9D0-5D38CDFB58FB}"/>
      </w:docPartPr>
      <w:docPartBody>
        <w:p w:rsidR="001F26ED" w:rsidRDefault="001F26ED">
          <w:pPr>
            <w:pStyle w:val="69D92BEBF69A4B2BA9BB4AC085A0889C"/>
          </w:pPr>
          <w:r w:rsidRPr="0059649E">
            <w:rPr>
              <w:lang w:bidi="es-ES"/>
            </w:rPr>
            <w:t>[Puede presumir de sus buenas notas y mencionar las recompensas y honores recibidos. No dude en comentar br</w:t>
          </w:r>
          <w:r w:rsidRPr="0059649E">
            <w:rPr>
              <w:lang w:bidi="es-ES"/>
            </w:rPr>
            <w:t>evemente sus tareas actuales].</w:t>
          </w:r>
        </w:p>
      </w:docPartBody>
    </w:docPart>
    <w:docPart>
      <w:docPartPr>
        <w:name w:val="7D50ED7765C9446E878F7954C18B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EA94-848C-4FEE-BB70-E6AF8E19AAEE}"/>
      </w:docPartPr>
      <w:docPartBody>
        <w:p w:rsidR="001F26ED" w:rsidRDefault="001F26ED">
          <w:pPr>
            <w:pStyle w:val="7D50ED7765C9446E878F7954C18B96D1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0FDEDC25630440658F0926ED8B6A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211B1-2C18-49D3-A205-D3D7592D498B}"/>
      </w:docPartPr>
      <w:docPartBody>
        <w:p w:rsidR="001F26ED" w:rsidRDefault="001F26ED">
          <w:pPr>
            <w:pStyle w:val="0FDEDC25630440658F0926ED8B6AF8CB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CD1A9B3EDCCF407F9D4299B5E8FF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8C22-E9B3-4500-A8C5-9549B02BE33E}"/>
      </w:docPartPr>
      <w:docPartBody>
        <w:p w:rsidR="001F26ED" w:rsidRDefault="001F26ED">
          <w:pPr>
            <w:pStyle w:val="CD1A9B3EDCCF407F9D4299B5E8FF3D9F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8058135910734AA7BB64A531A472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9AA40-4BFA-40E0-89F3-8002A4633EC3}"/>
      </w:docPartPr>
      <w:docPartBody>
        <w:p w:rsidR="001F26ED" w:rsidRDefault="001F26ED">
          <w:pPr>
            <w:pStyle w:val="8058135910734AA7BB64A531A472D3CF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03332D585FA944E59F688CF2CB58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DDDD0-DE75-44DC-BE85-FFC7AF19822A}"/>
      </w:docPartPr>
      <w:docPartBody>
        <w:p w:rsidR="001F26ED" w:rsidRDefault="001F26ED">
          <w:pPr>
            <w:pStyle w:val="03332D585FA944E59F688CF2CB58B20F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3E03A7CD766C468D8C5D92BE075F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189C-2A4A-488B-BA66-56E5C5646871}"/>
      </w:docPartPr>
      <w:docPartBody>
        <w:p w:rsidR="001F26ED" w:rsidRDefault="001F26ED">
          <w:pPr>
            <w:pStyle w:val="3E03A7CD766C468D8C5D92BE075FF2B4"/>
          </w:pPr>
          <w:r w:rsidRPr="0059649E">
            <w:rPr>
              <w:lang w:bidi="es-ES"/>
            </w:rPr>
            <w:t xml:space="preserve">[Describa sus responsabilidades y logros recalcando el impacto y los resultados conseguidos. Puede poner </w:t>
          </w:r>
          <w:r w:rsidRPr="0059649E">
            <w:rPr>
              <w:lang w:bidi="es-ES"/>
            </w:rPr>
            <w:t>ejemplos, pero sea breve.]</w:t>
          </w:r>
        </w:p>
      </w:docPartBody>
    </w:docPart>
    <w:docPart>
      <w:docPartPr>
        <w:name w:val="52E78713382D4DB4812E26BF959A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996CE-4EDB-4054-B704-894E8182EEDA}"/>
      </w:docPartPr>
      <w:docPartBody>
        <w:p w:rsidR="001F26ED" w:rsidRDefault="001F26ED">
          <w:pPr>
            <w:pStyle w:val="52E78713382D4DB4812E26BF959A526B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5AC18EFE2B2445169979481114DDC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5717D-40E1-4B81-B41A-C7672FBCE4B2}"/>
      </w:docPartPr>
      <w:docPartBody>
        <w:p w:rsidR="001F26ED" w:rsidRDefault="001F26ED">
          <w:pPr>
            <w:pStyle w:val="5AC18EFE2B2445169979481114DDCDE9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9C3E27A295894B09A210D8E3BC05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98779-BE1C-4F89-BB7A-7059B53CE605}"/>
      </w:docPartPr>
      <w:docPartBody>
        <w:p w:rsidR="001F26ED" w:rsidRDefault="001F26ED">
          <w:pPr>
            <w:pStyle w:val="9C3E27A295894B09A210D8E3BC05EA02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84B3059DF2174AE99B8DF9212C97C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B2D2B-CA19-42B1-B570-CD25A8AFE02E}"/>
      </w:docPartPr>
      <w:docPartBody>
        <w:p w:rsidR="001F26ED" w:rsidRDefault="001F26ED">
          <w:pPr>
            <w:pStyle w:val="84B3059DF2174AE99B8DF9212C97CED2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352B9B325723464997AB84451AC8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7E3D7-614F-4F3A-99EC-4EADE5E03096}"/>
      </w:docPartPr>
      <w:docPartBody>
        <w:p w:rsidR="001F26ED" w:rsidRDefault="001F26ED">
          <w:pPr>
            <w:pStyle w:val="352B9B325723464997AB84451AC899AC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4F018A24BBBD4E23AA4348360C124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1F8E-A964-43EB-B21D-A4D7EF21FE7D}"/>
      </w:docPartPr>
      <w:docPartBody>
        <w:p w:rsidR="001F26ED" w:rsidRDefault="001F26ED">
          <w:pPr>
            <w:pStyle w:val="4F018A24BBBD4E23AA4348360C12449B"/>
          </w:pPr>
          <w:r w:rsidRPr="0059649E">
            <w:rPr>
              <w:lang w:bidi="es-ES"/>
            </w:rPr>
            <w:t>[Nombre de</w:t>
          </w:r>
          <w:r w:rsidRPr="0059649E">
            <w:rPr>
              <w:lang w:bidi="es-ES"/>
            </w:rPr>
            <w:t xml:space="preserve"> la compañía]</w:t>
          </w:r>
        </w:p>
      </w:docPartBody>
    </w:docPart>
    <w:docPart>
      <w:docPartPr>
        <w:name w:val="5DA1161337F340D1B18A38FC45D7A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0342-9C7D-4A1F-86C0-BA673BB2039A}"/>
      </w:docPartPr>
      <w:docPartBody>
        <w:p w:rsidR="001F26ED" w:rsidRDefault="001F26ED">
          <w:pPr>
            <w:pStyle w:val="5DA1161337F340D1B18A38FC45D7A78A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DB562C7B834347AB9FFCE6CECAACB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EF89D-2DF2-4387-AC07-776AAE996937}"/>
      </w:docPartPr>
      <w:docPartBody>
        <w:p w:rsidR="001F26ED" w:rsidRDefault="001F26ED">
          <w:pPr>
            <w:pStyle w:val="DB562C7B834347AB9FFCE6CECAACB98D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98A1D43EAB5A486E8EFD272262E71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29615-932B-4AD6-B56F-8569DFB3E63D}"/>
      </w:docPartPr>
      <w:docPartBody>
        <w:p w:rsidR="001F26ED" w:rsidRDefault="001F26ED">
          <w:pPr>
            <w:pStyle w:val="98A1D43EAB5A486E8EFD272262E7154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C23A7B3C93BE402B8DAE42CCA549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36EA-3366-499E-9564-8A81D755AA05}"/>
      </w:docPartPr>
      <w:docPartBody>
        <w:p w:rsidR="001F26ED" w:rsidRDefault="001F26ED">
          <w:pPr>
            <w:pStyle w:val="C23A7B3C93BE402B8DAE42CCA54990C0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0A0C9DC7FD7441A1AB08352BD2B9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DBBEE-EA64-4567-B2E8-729C2CAFD8A0}"/>
      </w:docPartPr>
      <w:docPartBody>
        <w:p w:rsidR="001F26ED" w:rsidRDefault="001F26ED">
          <w:pPr>
            <w:pStyle w:val="0A0C9DC7FD7441A1AB08352BD2B91234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ED"/>
    <w:rsid w:val="001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169AF974C344CEBC07A2D0E9CEC63A">
    <w:name w:val="0A169AF974C344CEBC07A2D0E9CEC63A"/>
  </w:style>
  <w:style w:type="paragraph" w:customStyle="1" w:styleId="C5AA14E749884BA9B83F195803D3101F">
    <w:name w:val="C5AA14E749884BA9B83F195803D3101F"/>
  </w:style>
  <w:style w:type="paragraph" w:customStyle="1" w:styleId="44FCC9AD4FA548F0B250FD8D8C040F26">
    <w:name w:val="44FCC9AD4FA548F0B250FD8D8C040F26"/>
  </w:style>
  <w:style w:type="paragraph" w:customStyle="1" w:styleId="C8FDDACDDCDD457AAA3AD3490A87030E">
    <w:name w:val="C8FDDACDDCDD457AAA3AD3490A87030E"/>
  </w:style>
  <w:style w:type="paragraph" w:customStyle="1" w:styleId="6C2D046469334FA48B831231CEE7645F">
    <w:name w:val="6C2D046469334FA48B831231CEE7645F"/>
  </w:style>
  <w:style w:type="paragraph" w:customStyle="1" w:styleId="ED44D4AF47014655A2FBAAF79C47B1BE">
    <w:name w:val="ED44D4AF47014655A2FBAAF79C47B1BE"/>
  </w:style>
  <w:style w:type="paragraph" w:customStyle="1" w:styleId="4511B2C217D740BBB8C9CF16B46EBE6D">
    <w:name w:val="4511B2C217D740BBB8C9CF16B46EBE6D"/>
  </w:style>
  <w:style w:type="paragraph" w:customStyle="1" w:styleId="8760CFF6F276455C946E6898293F00F2">
    <w:name w:val="8760CFF6F276455C946E6898293F00F2"/>
  </w:style>
  <w:style w:type="paragraph" w:customStyle="1" w:styleId="1FB6F4716DE347BE9FBB7BD3EA0E2F62">
    <w:name w:val="1FB6F4716DE347BE9FBB7BD3EA0E2F62"/>
  </w:style>
  <w:style w:type="paragraph" w:customStyle="1" w:styleId="9800AE3D293E47CDBF3141AEBCC08C20">
    <w:name w:val="9800AE3D293E47CDBF3141AEBCC08C2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81C733A71BA4EAFA221A0FC6553F75C">
    <w:name w:val="881C733A71BA4EAFA221A0FC6553F75C"/>
  </w:style>
  <w:style w:type="paragraph" w:customStyle="1" w:styleId="BD0EF69AD2C24F04B44DDF94D3237053">
    <w:name w:val="BD0EF69AD2C24F04B44DDF94D3237053"/>
  </w:style>
  <w:style w:type="paragraph" w:customStyle="1" w:styleId="6F302A0963294370855BA22202A4652E">
    <w:name w:val="6F302A0963294370855BA22202A4652E"/>
  </w:style>
  <w:style w:type="paragraph" w:customStyle="1" w:styleId="496EA5EFB39F439AAF5C23520214A339">
    <w:name w:val="496EA5EFB39F439AAF5C23520214A339"/>
  </w:style>
  <w:style w:type="paragraph" w:customStyle="1" w:styleId="3923EB6EA6384486BA1F66D30640E015">
    <w:name w:val="3923EB6EA6384486BA1F66D30640E015"/>
  </w:style>
  <w:style w:type="paragraph" w:customStyle="1" w:styleId="F14DAC8811904702807DFDF657C3DE6C">
    <w:name w:val="F14DAC8811904702807DFDF657C3DE6C"/>
  </w:style>
  <w:style w:type="paragraph" w:customStyle="1" w:styleId="D89B29108E8D445F800329EE7E45C792">
    <w:name w:val="D89B29108E8D445F800329EE7E45C792"/>
  </w:style>
  <w:style w:type="paragraph" w:customStyle="1" w:styleId="5AEB1F5DEFCD4343AD1D5FC3EBFA824E">
    <w:name w:val="5AEB1F5DEFCD4343AD1D5FC3EBFA824E"/>
  </w:style>
  <w:style w:type="paragraph" w:customStyle="1" w:styleId="BAE715DE2B29406DB1BF85DD5C0481D9">
    <w:name w:val="BAE715DE2B29406DB1BF85DD5C0481D9"/>
  </w:style>
  <w:style w:type="paragraph" w:customStyle="1" w:styleId="0D7D8DA2A42A4B6294153DD9E1D1DD67">
    <w:name w:val="0D7D8DA2A42A4B6294153DD9E1D1DD67"/>
  </w:style>
  <w:style w:type="paragraph" w:customStyle="1" w:styleId="74EDD0B8346C4AD4ADF1C3E21103CBA7">
    <w:name w:val="74EDD0B8346C4AD4ADF1C3E21103CBA7"/>
  </w:style>
  <w:style w:type="paragraph" w:customStyle="1" w:styleId="FE600AD855164949832E2F9F3F5BB488">
    <w:name w:val="FE600AD855164949832E2F9F3F5BB488"/>
  </w:style>
  <w:style w:type="paragraph" w:customStyle="1" w:styleId="F09E5E52A0FA430BB40F6CE7D39930FC">
    <w:name w:val="F09E5E52A0FA430BB40F6CE7D39930FC"/>
  </w:style>
  <w:style w:type="paragraph" w:customStyle="1" w:styleId="BE9ED8F40A5E4B889823A13A07F3E2E0">
    <w:name w:val="BE9ED8F40A5E4B889823A13A07F3E2E0"/>
  </w:style>
  <w:style w:type="paragraph" w:customStyle="1" w:styleId="69D92BEBF69A4B2BA9BB4AC085A0889C">
    <w:name w:val="69D92BEBF69A4B2BA9BB4AC085A0889C"/>
  </w:style>
  <w:style w:type="paragraph" w:customStyle="1" w:styleId="7D50ED7765C9446E878F7954C18B96D1">
    <w:name w:val="7D50ED7765C9446E878F7954C18B96D1"/>
  </w:style>
  <w:style w:type="paragraph" w:customStyle="1" w:styleId="0FDEDC25630440658F0926ED8B6AF8CB">
    <w:name w:val="0FDEDC25630440658F0926ED8B6AF8CB"/>
  </w:style>
  <w:style w:type="paragraph" w:customStyle="1" w:styleId="CD1A9B3EDCCF407F9D4299B5E8FF3D9F">
    <w:name w:val="CD1A9B3EDCCF407F9D4299B5E8FF3D9F"/>
  </w:style>
  <w:style w:type="paragraph" w:customStyle="1" w:styleId="8058135910734AA7BB64A531A472D3CF">
    <w:name w:val="8058135910734AA7BB64A531A472D3CF"/>
  </w:style>
  <w:style w:type="paragraph" w:customStyle="1" w:styleId="03332D585FA944E59F688CF2CB58B20F">
    <w:name w:val="03332D585FA944E59F688CF2CB58B20F"/>
  </w:style>
  <w:style w:type="paragraph" w:customStyle="1" w:styleId="3E03A7CD766C468D8C5D92BE075FF2B4">
    <w:name w:val="3E03A7CD766C468D8C5D92BE075FF2B4"/>
  </w:style>
  <w:style w:type="paragraph" w:customStyle="1" w:styleId="52E78713382D4DB4812E26BF959A526B">
    <w:name w:val="52E78713382D4DB4812E26BF959A526B"/>
  </w:style>
  <w:style w:type="paragraph" w:customStyle="1" w:styleId="5AC18EFE2B2445169979481114DDCDE9">
    <w:name w:val="5AC18EFE2B2445169979481114DDCDE9"/>
  </w:style>
  <w:style w:type="paragraph" w:customStyle="1" w:styleId="9C3E27A295894B09A210D8E3BC05EA02">
    <w:name w:val="9C3E27A295894B09A210D8E3BC05EA02"/>
  </w:style>
  <w:style w:type="paragraph" w:customStyle="1" w:styleId="84B3059DF2174AE99B8DF9212C97CED2">
    <w:name w:val="84B3059DF2174AE99B8DF9212C97CED2"/>
  </w:style>
  <w:style w:type="paragraph" w:customStyle="1" w:styleId="352B9B325723464997AB84451AC899AC">
    <w:name w:val="352B9B325723464997AB84451AC899AC"/>
  </w:style>
  <w:style w:type="paragraph" w:customStyle="1" w:styleId="4F018A24BBBD4E23AA4348360C12449B">
    <w:name w:val="4F018A24BBBD4E23AA4348360C12449B"/>
  </w:style>
  <w:style w:type="paragraph" w:customStyle="1" w:styleId="5DA1161337F340D1B18A38FC45D7A78A">
    <w:name w:val="5DA1161337F340D1B18A38FC45D7A78A"/>
  </w:style>
  <w:style w:type="paragraph" w:customStyle="1" w:styleId="DB562C7B834347AB9FFCE6CECAACB98D">
    <w:name w:val="DB562C7B834347AB9FFCE6CECAACB98D"/>
  </w:style>
  <w:style w:type="paragraph" w:customStyle="1" w:styleId="98A1D43EAB5A486E8EFD272262E71546">
    <w:name w:val="98A1D43EAB5A486E8EFD272262E71546"/>
  </w:style>
  <w:style w:type="paragraph" w:customStyle="1" w:styleId="C23A7B3C93BE402B8DAE42CCA54990C0">
    <w:name w:val="C23A7B3C93BE402B8DAE42CCA54990C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A0C9DC7FD7441A1AB08352BD2B91234">
    <w:name w:val="0A0C9DC7FD7441A1AB08352BD2B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{FF130C43-BE56-43BD-B932-933068520D82}tf00546271_win32</Template>
  <TotalTime>0</TotalTime>
  <Pages>1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2023-03-13T19:02:00Z</dcterms:created>
  <dcterms:modified xsi:type="dcterms:W3CDTF">2023-03-13T19:02:00Z</dcterms:modified>
</cp:coreProperties>
</file>